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56" w:rsidRDefault="004A4462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 xml:space="preserve">Name of implementation/Feature: </w:t>
      </w:r>
      <w:r w:rsidR="004F5C41">
        <w:rPr>
          <w:sz w:val="28"/>
          <w:szCs w:val="28"/>
        </w:rPr>
        <w:t>Forms development</w:t>
      </w:r>
      <w:r w:rsidR="00DD3735">
        <w:rPr>
          <w:sz w:val="28"/>
          <w:szCs w:val="28"/>
        </w:rPr>
        <w:t xml:space="preserve"> </w:t>
      </w:r>
    </w:p>
    <w:p w:rsidR="004A4462" w:rsidRDefault="003E6956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>Client Name:</w:t>
      </w:r>
      <w:r w:rsidR="00DD3735">
        <w:rPr>
          <w:sz w:val="28"/>
          <w:szCs w:val="28"/>
        </w:rPr>
        <w:t xml:space="preserve"> </w:t>
      </w:r>
      <w:r w:rsidR="004F5C41">
        <w:rPr>
          <w:sz w:val="28"/>
          <w:szCs w:val="28"/>
        </w:rPr>
        <w:t>UNHCR</w:t>
      </w:r>
    </w:p>
    <w:p w:rsidR="00DD3735" w:rsidRDefault="00DD3735">
      <w:pPr>
        <w:rPr>
          <w:sz w:val="28"/>
          <w:szCs w:val="28"/>
        </w:rPr>
      </w:pPr>
    </w:p>
    <w:p w:rsidR="000E582B" w:rsidRDefault="003E6956">
      <w:pPr>
        <w:rPr>
          <w:b/>
          <w:sz w:val="28"/>
          <w:szCs w:val="28"/>
        </w:rPr>
      </w:pPr>
      <w:r w:rsidRPr="007D3D7E">
        <w:rPr>
          <w:b/>
          <w:sz w:val="28"/>
          <w:szCs w:val="28"/>
        </w:rPr>
        <w:t>Nature of work:</w:t>
      </w:r>
    </w:p>
    <w:p w:rsidR="000E582B" w:rsidRPr="000E582B" w:rsidRDefault="000E582B">
      <w:pPr>
        <w:rPr>
          <w:b/>
          <w:sz w:val="28"/>
          <w:szCs w:val="28"/>
        </w:rPr>
      </w:pPr>
    </w:p>
    <w:p w:rsidR="004F5C41" w:rsidRPr="004F5C41" w:rsidRDefault="004F5C41" w:rsidP="004F5C41">
      <w:pPr>
        <w:rPr>
          <w:sz w:val="28"/>
          <w:szCs w:val="28"/>
        </w:rPr>
      </w:pPr>
      <w:r w:rsidRPr="004F5C41">
        <w:rPr>
          <w:sz w:val="28"/>
          <w:szCs w:val="28"/>
        </w:rPr>
        <w:t xml:space="preserve">Development and implementation of forms required </w:t>
      </w:r>
      <w:r w:rsidR="00AC4CB8">
        <w:rPr>
          <w:sz w:val="28"/>
          <w:szCs w:val="28"/>
        </w:rPr>
        <w:t>by</w:t>
      </w:r>
      <w:bookmarkStart w:id="0" w:name="_GoBack"/>
      <w:bookmarkEnd w:id="0"/>
      <w:r w:rsidRPr="004F5C41">
        <w:rPr>
          <w:sz w:val="28"/>
          <w:szCs w:val="28"/>
        </w:rPr>
        <w:t xml:space="preserve"> UNHCR, the forms have been built based on a custom HTML template, using HTML, CSS, JS, Bootstrap and native Selligent functions.</w:t>
      </w:r>
    </w:p>
    <w:p w:rsidR="004F5C41" w:rsidRPr="004F5C41" w:rsidRDefault="004F5C41" w:rsidP="004F5C41">
      <w:pPr>
        <w:rPr>
          <w:sz w:val="28"/>
          <w:szCs w:val="28"/>
        </w:rPr>
      </w:pPr>
    </w:p>
    <w:p w:rsidR="00B4737F" w:rsidRDefault="004F5C41" w:rsidP="004F5C41">
      <w:pPr>
        <w:rPr>
          <w:sz w:val="28"/>
          <w:szCs w:val="28"/>
        </w:rPr>
      </w:pPr>
      <w:r w:rsidRPr="004F5C41">
        <w:rPr>
          <w:sz w:val="28"/>
          <w:szCs w:val="28"/>
        </w:rPr>
        <w:t>The content rendered in the forms has be</w:t>
      </w:r>
      <w:r>
        <w:rPr>
          <w:sz w:val="28"/>
          <w:szCs w:val="28"/>
        </w:rPr>
        <w:t>en separated into reusable content blocks</w:t>
      </w:r>
      <w:r w:rsidRPr="004F5C41">
        <w:rPr>
          <w:sz w:val="28"/>
          <w:szCs w:val="28"/>
        </w:rPr>
        <w:t>, developed for their propagation through the different business units.</w:t>
      </w: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5C201E" w:rsidRPr="003E6956" w:rsidRDefault="005C201E">
      <w:pPr>
        <w:rPr>
          <w:sz w:val="28"/>
          <w:szCs w:val="28"/>
        </w:rPr>
      </w:pPr>
    </w:p>
    <w:sectPr w:rsidR="005C201E" w:rsidRPr="003E6956" w:rsidSect="0050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2F"/>
    <w:rsid w:val="00075948"/>
    <w:rsid w:val="000C73C1"/>
    <w:rsid w:val="000D5F22"/>
    <w:rsid w:val="000E582B"/>
    <w:rsid w:val="00205DC2"/>
    <w:rsid w:val="0026503A"/>
    <w:rsid w:val="003E6956"/>
    <w:rsid w:val="004A4462"/>
    <w:rsid w:val="004F5C41"/>
    <w:rsid w:val="0050278C"/>
    <w:rsid w:val="005C201E"/>
    <w:rsid w:val="006C0284"/>
    <w:rsid w:val="007D3D7E"/>
    <w:rsid w:val="00945E3E"/>
    <w:rsid w:val="009571AC"/>
    <w:rsid w:val="00A72640"/>
    <w:rsid w:val="00A77EA3"/>
    <w:rsid w:val="00AC4CB8"/>
    <w:rsid w:val="00B4737F"/>
    <w:rsid w:val="00D14828"/>
    <w:rsid w:val="00DA5B2F"/>
    <w:rsid w:val="00DD3735"/>
    <w:rsid w:val="00E26992"/>
    <w:rsid w:val="00E56076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gom\OneDrive\Desktop\Documentation%20Template%20Gravit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 Gravitai.dotx</Template>
  <TotalTime>53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7</cp:revision>
  <dcterms:created xsi:type="dcterms:W3CDTF">2022-08-02T14:50:00Z</dcterms:created>
  <dcterms:modified xsi:type="dcterms:W3CDTF">2022-08-02T16:32:00Z</dcterms:modified>
</cp:coreProperties>
</file>