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56" w:rsidRDefault="004A4462">
      <w:pPr>
        <w:rPr>
          <w:sz w:val="28"/>
          <w:szCs w:val="28"/>
        </w:rPr>
      </w:pPr>
      <w:r w:rsidRPr="00DD3735">
        <w:rPr>
          <w:b/>
          <w:sz w:val="28"/>
          <w:szCs w:val="28"/>
        </w:rPr>
        <w:t xml:space="preserve">Name of implementation/Feature: </w:t>
      </w:r>
      <w:r w:rsidR="00E26992">
        <w:rPr>
          <w:sz w:val="28"/>
          <w:szCs w:val="28"/>
        </w:rPr>
        <w:t>Email Footer/Header</w:t>
      </w:r>
      <w:r w:rsidR="00DD3735">
        <w:rPr>
          <w:sz w:val="28"/>
          <w:szCs w:val="28"/>
        </w:rPr>
        <w:t xml:space="preserve"> </w:t>
      </w:r>
      <w:bookmarkStart w:id="0" w:name="_GoBack"/>
      <w:bookmarkEnd w:id="0"/>
    </w:p>
    <w:p w:rsidR="004A4462" w:rsidRDefault="003E6956">
      <w:pPr>
        <w:rPr>
          <w:sz w:val="28"/>
          <w:szCs w:val="28"/>
        </w:rPr>
      </w:pPr>
      <w:r w:rsidRPr="00DD3735">
        <w:rPr>
          <w:b/>
          <w:sz w:val="28"/>
          <w:szCs w:val="28"/>
        </w:rPr>
        <w:t>Client Name:</w:t>
      </w:r>
      <w:r w:rsidR="00DD3735">
        <w:rPr>
          <w:sz w:val="28"/>
          <w:szCs w:val="28"/>
        </w:rPr>
        <w:t xml:space="preserve"> </w:t>
      </w:r>
      <w:r w:rsidR="00E26992">
        <w:rPr>
          <w:sz w:val="28"/>
          <w:szCs w:val="28"/>
        </w:rPr>
        <w:t>SDG</w:t>
      </w:r>
    </w:p>
    <w:p w:rsidR="00DD3735" w:rsidRDefault="00DD3735">
      <w:pPr>
        <w:rPr>
          <w:sz w:val="28"/>
          <w:szCs w:val="28"/>
        </w:rPr>
      </w:pPr>
    </w:p>
    <w:p w:rsidR="000E582B" w:rsidRDefault="003E6956">
      <w:pPr>
        <w:rPr>
          <w:b/>
          <w:sz w:val="28"/>
          <w:szCs w:val="28"/>
        </w:rPr>
      </w:pPr>
      <w:r w:rsidRPr="007D3D7E">
        <w:rPr>
          <w:b/>
          <w:sz w:val="28"/>
          <w:szCs w:val="28"/>
        </w:rPr>
        <w:t>Nature of work:</w:t>
      </w:r>
    </w:p>
    <w:p w:rsidR="000E582B" w:rsidRPr="000E582B" w:rsidRDefault="000E582B">
      <w:pPr>
        <w:rPr>
          <w:b/>
          <w:sz w:val="28"/>
          <w:szCs w:val="28"/>
        </w:rPr>
      </w:pPr>
    </w:p>
    <w:p w:rsidR="006C0284" w:rsidRPr="006C0284" w:rsidRDefault="006C0284" w:rsidP="006C0284">
      <w:pPr>
        <w:rPr>
          <w:sz w:val="28"/>
          <w:szCs w:val="28"/>
        </w:rPr>
      </w:pPr>
      <w:r w:rsidRPr="006C0284">
        <w:rPr>
          <w:sz w:val="28"/>
          <w:szCs w:val="28"/>
        </w:rPr>
        <w:t>Code refactoring and email header/footer support.</w:t>
      </w:r>
    </w:p>
    <w:p w:rsidR="006C0284" w:rsidRPr="006C0284" w:rsidRDefault="006C0284" w:rsidP="006C0284">
      <w:pPr>
        <w:rPr>
          <w:sz w:val="28"/>
          <w:szCs w:val="28"/>
        </w:rPr>
      </w:pPr>
    </w:p>
    <w:p w:rsidR="00B4737F" w:rsidRDefault="006C0284" w:rsidP="006C0284">
      <w:pPr>
        <w:rPr>
          <w:sz w:val="28"/>
          <w:szCs w:val="28"/>
        </w:rPr>
      </w:pPr>
      <w:r w:rsidRPr="006C0284">
        <w:rPr>
          <w:sz w:val="28"/>
          <w:szCs w:val="28"/>
        </w:rPr>
        <w:t xml:space="preserve">Supporting the team with issues related to </w:t>
      </w:r>
      <w:r>
        <w:rPr>
          <w:sz w:val="28"/>
          <w:szCs w:val="28"/>
        </w:rPr>
        <w:t xml:space="preserve">CSS </w:t>
      </w:r>
      <w:r w:rsidRPr="006C0284">
        <w:rPr>
          <w:sz w:val="28"/>
          <w:szCs w:val="28"/>
        </w:rPr>
        <w:t xml:space="preserve">styles, JS, </w:t>
      </w:r>
      <w:proofErr w:type="spellStart"/>
      <w:r w:rsidRPr="006C0284">
        <w:rPr>
          <w:sz w:val="28"/>
          <w:szCs w:val="28"/>
        </w:rPr>
        <w:t>AMPScript</w:t>
      </w:r>
      <w:proofErr w:type="spellEnd"/>
      <w:r>
        <w:rPr>
          <w:sz w:val="28"/>
          <w:szCs w:val="28"/>
        </w:rPr>
        <w:t>.</w:t>
      </w:r>
    </w:p>
    <w:p w:rsidR="00B4737F" w:rsidRDefault="00B4737F" w:rsidP="000E582B">
      <w:pPr>
        <w:rPr>
          <w:sz w:val="28"/>
          <w:szCs w:val="28"/>
        </w:rPr>
      </w:pPr>
    </w:p>
    <w:p w:rsidR="00075948" w:rsidRDefault="00075948">
      <w:pPr>
        <w:rPr>
          <w:sz w:val="28"/>
          <w:szCs w:val="28"/>
        </w:rPr>
      </w:pPr>
    </w:p>
    <w:p w:rsidR="00075948" w:rsidRDefault="00075948">
      <w:pPr>
        <w:rPr>
          <w:sz w:val="28"/>
          <w:szCs w:val="28"/>
        </w:rPr>
      </w:pPr>
    </w:p>
    <w:p w:rsidR="005C201E" w:rsidRPr="003E6956" w:rsidRDefault="005C201E">
      <w:pPr>
        <w:rPr>
          <w:sz w:val="28"/>
          <w:szCs w:val="28"/>
        </w:rPr>
      </w:pPr>
    </w:p>
    <w:sectPr w:rsidR="005C201E" w:rsidRPr="003E6956" w:rsidSect="005027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2F"/>
    <w:rsid w:val="00075948"/>
    <w:rsid w:val="000C73C1"/>
    <w:rsid w:val="000D5F22"/>
    <w:rsid w:val="000E582B"/>
    <w:rsid w:val="00205DC2"/>
    <w:rsid w:val="0026503A"/>
    <w:rsid w:val="003E6956"/>
    <w:rsid w:val="004A4462"/>
    <w:rsid w:val="0050278C"/>
    <w:rsid w:val="005C201E"/>
    <w:rsid w:val="006C0284"/>
    <w:rsid w:val="007D3D7E"/>
    <w:rsid w:val="00945E3E"/>
    <w:rsid w:val="009571AC"/>
    <w:rsid w:val="00A72640"/>
    <w:rsid w:val="00A77EA3"/>
    <w:rsid w:val="00B4737F"/>
    <w:rsid w:val="00D14828"/>
    <w:rsid w:val="00DA5B2F"/>
    <w:rsid w:val="00DD3735"/>
    <w:rsid w:val="00E26992"/>
    <w:rsid w:val="00E56076"/>
    <w:rsid w:val="00F4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gom\OneDrive\Desktop\Documentation%20Template%20Gravita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 Gravitai.dotx</Template>
  <TotalTime>31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Lugo</dc:creator>
  <cp:lastModifiedBy>Juan Carlos Lugo</cp:lastModifiedBy>
  <cp:revision>5</cp:revision>
  <dcterms:created xsi:type="dcterms:W3CDTF">2022-08-02T14:50:00Z</dcterms:created>
  <dcterms:modified xsi:type="dcterms:W3CDTF">2022-08-02T15:23:00Z</dcterms:modified>
</cp:coreProperties>
</file>